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FB9" w:rsidRPr="00395D5F" w:rsidRDefault="00395D5F" w:rsidP="00395D5F">
      <w:pPr>
        <w:pStyle w:val="Titel"/>
        <w:jc w:val="center"/>
        <w:rPr>
          <w:rFonts w:ascii="Ubuntu" w:hAnsi="Ubuntu"/>
          <w:b/>
          <w:sz w:val="72"/>
        </w:rPr>
      </w:pPr>
      <w:r w:rsidRPr="00395D5F">
        <w:rPr>
          <w:rFonts w:ascii="Ubuntu" w:hAnsi="Ubuntu"/>
          <w:b/>
          <w:sz w:val="72"/>
        </w:rPr>
        <w:t>Release-document</w:t>
      </w:r>
    </w:p>
    <w:p w:rsidR="00395D5F" w:rsidRDefault="00395D5F" w:rsidP="00395D5F">
      <w:pPr>
        <w:pStyle w:val="Ondertitel"/>
        <w:jc w:val="center"/>
        <w:rPr>
          <w:b/>
          <w:sz w:val="32"/>
        </w:rPr>
      </w:pPr>
      <w:r w:rsidRPr="00395D5F">
        <w:rPr>
          <w:b/>
          <w:sz w:val="32"/>
        </w:rPr>
        <w:t>INFDEV01-6B</w:t>
      </w:r>
    </w:p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B6E12" w:rsidRDefault="003B6E12" w:rsidP="00395D5F"/>
    <w:sdt>
      <w:sdtPr>
        <w:rPr>
          <w:rFonts w:ascii="Ubuntu" w:eastAsiaTheme="minorEastAsia" w:hAnsi="Ubuntu" w:cstheme="minorBidi"/>
          <w:b w:val="0"/>
          <w:bCs w:val="0"/>
          <w:smallCaps w:val="0"/>
          <w:color w:val="auto"/>
          <w:sz w:val="24"/>
          <w:szCs w:val="22"/>
        </w:rPr>
        <w:id w:val="-2002185058"/>
        <w:docPartObj>
          <w:docPartGallery w:val="Table of Contents"/>
          <w:docPartUnique/>
        </w:docPartObj>
      </w:sdtPr>
      <w:sdtEndPr/>
      <w:sdtContent>
        <w:p w:rsidR="003B6E12" w:rsidRPr="003B6E12" w:rsidRDefault="003B6E12" w:rsidP="003B6E12">
          <w:pPr>
            <w:pStyle w:val="Kopvaninhoudsopgave"/>
            <w:numPr>
              <w:ilvl w:val="0"/>
              <w:numId w:val="0"/>
            </w:numPr>
            <w:ind w:left="432" w:hanging="432"/>
            <w:rPr>
              <w:rFonts w:ascii="Ubuntu" w:hAnsi="Ubuntu"/>
            </w:rPr>
          </w:pPr>
          <w:r w:rsidRPr="003B6E12">
            <w:rPr>
              <w:rFonts w:ascii="Ubuntu" w:hAnsi="Ubuntu"/>
            </w:rPr>
            <w:t>Inhoud</w:t>
          </w:r>
        </w:p>
        <w:p w:rsidR="009C68FF" w:rsidRDefault="003B6E12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r w:rsidRPr="003B6E12">
            <w:fldChar w:fldCharType="begin"/>
          </w:r>
          <w:r w:rsidRPr="003B6E12">
            <w:instrText xml:space="preserve"> TOC \o "1-3" \h \z \u </w:instrText>
          </w:r>
          <w:r w:rsidRPr="003B6E12">
            <w:fldChar w:fldCharType="separate"/>
          </w:r>
          <w:hyperlink w:anchor="_Toc469497188" w:history="1">
            <w:r w:rsidR="009C68FF" w:rsidRPr="00455292">
              <w:rPr>
                <w:rStyle w:val="Hyperlink"/>
                <w:noProof/>
              </w:rPr>
              <w:t>1</w:t>
            </w:r>
            <w:r w:rsidR="009C68FF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9C68FF" w:rsidRPr="00455292">
              <w:rPr>
                <w:rStyle w:val="Hyperlink"/>
                <w:noProof/>
              </w:rPr>
              <w:t>Beschrijving applicatie</w:t>
            </w:r>
            <w:r w:rsidR="009C68FF">
              <w:rPr>
                <w:noProof/>
                <w:webHidden/>
              </w:rPr>
              <w:tab/>
            </w:r>
            <w:r w:rsidR="009C68FF">
              <w:rPr>
                <w:noProof/>
                <w:webHidden/>
              </w:rPr>
              <w:fldChar w:fldCharType="begin"/>
            </w:r>
            <w:r w:rsidR="009C68FF">
              <w:rPr>
                <w:noProof/>
                <w:webHidden/>
              </w:rPr>
              <w:instrText xml:space="preserve"> PAGEREF _Toc469497188 \h </w:instrText>
            </w:r>
            <w:r w:rsidR="009C68FF">
              <w:rPr>
                <w:noProof/>
                <w:webHidden/>
              </w:rPr>
            </w:r>
            <w:r w:rsidR="009C68FF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3</w:t>
            </w:r>
            <w:r w:rsidR="009C68FF">
              <w:rPr>
                <w:noProof/>
                <w:webHidden/>
              </w:rPr>
              <w:fldChar w:fldCharType="end"/>
            </w:r>
          </w:hyperlink>
        </w:p>
        <w:p w:rsidR="009C68FF" w:rsidRDefault="004B31C9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69497189" w:history="1">
            <w:r w:rsidR="009C68FF" w:rsidRPr="00455292">
              <w:rPr>
                <w:rStyle w:val="Hyperlink"/>
                <w:noProof/>
              </w:rPr>
              <w:t>2</w:t>
            </w:r>
            <w:r w:rsidR="009C68FF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9C68FF" w:rsidRPr="00455292">
              <w:rPr>
                <w:rStyle w:val="Hyperlink"/>
                <w:noProof/>
              </w:rPr>
              <w:t>Frameworks &amp; libraries</w:t>
            </w:r>
            <w:r w:rsidR="009C68FF">
              <w:rPr>
                <w:noProof/>
                <w:webHidden/>
              </w:rPr>
              <w:tab/>
            </w:r>
            <w:r w:rsidR="009C68FF">
              <w:rPr>
                <w:noProof/>
                <w:webHidden/>
              </w:rPr>
              <w:fldChar w:fldCharType="begin"/>
            </w:r>
            <w:r w:rsidR="009C68FF">
              <w:rPr>
                <w:noProof/>
                <w:webHidden/>
              </w:rPr>
              <w:instrText xml:space="preserve"> PAGEREF _Toc469497189 \h </w:instrText>
            </w:r>
            <w:r w:rsidR="009C68FF">
              <w:rPr>
                <w:noProof/>
                <w:webHidden/>
              </w:rPr>
            </w:r>
            <w:r w:rsidR="009C68FF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4</w:t>
            </w:r>
            <w:r w:rsidR="009C68FF">
              <w:rPr>
                <w:noProof/>
                <w:webHidden/>
              </w:rPr>
              <w:fldChar w:fldCharType="end"/>
            </w:r>
          </w:hyperlink>
        </w:p>
        <w:p w:rsidR="009C68FF" w:rsidRDefault="004B31C9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69497190" w:history="1">
            <w:r w:rsidR="009C68FF" w:rsidRPr="00455292">
              <w:rPr>
                <w:rStyle w:val="Hyperlink"/>
                <w:noProof/>
              </w:rPr>
              <w:t>3</w:t>
            </w:r>
            <w:r w:rsidR="009C68FF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9C68FF" w:rsidRPr="00455292">
              <w:rPr>
                <w:rStyle w:val="Hyperlink"/>
                <w:noProof/>
              </w:rPr>
              <w:t>Software Architectuur &amp; componenten</w:t>
            </w:r>
            <w:r w:rsidR="009C68FF">
              <w:rPr>
                <w:noProof/>
                <w:webHidden/>
              </w:rPr>
              <w:tab/>
            </w:r>
            <w:r w:rsidR="009C68FF">
              <w:rPr>
                <w:noProof/>
                <w:webHidden/>
              </w:rPr>
              <w:fldChar w:fldCharType="begin"/>
            </w:r>
            <w:r w:rsidR="009C68FF">
              <w:rPr>
                <w:noProof/>
                <w:webHidden/>
              </w:rPr>
              <w:instrText xml:space="preserve"> PAGEREF _Toc469497190 \h </w:instrText>
            </w:r>
            <w:r w:rsidR="009C68FF">
              <w:rPr>
                <w:noProof/>
                <w:webHidden/>
              </w:rPr>
            </w:r>
            <w:r w:rsidR="009C68FF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5</w:t>
            </w:r>
            <w:r w:rsidR="009C68FF">
              <w:rPr>
                <w:noProof/>
                <w:webHidden/>
              </w:rPr>
              <w:fldChar w:fldCharType="end"/>
            </w:r>
          </w:hyperlink>
        </w:p>
        <w:p w:rsidR="009C68FF" w:rsidRDefault="004B31C9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69497191" w:history="1">
            <w:r w:rsidR="009C68FF" w:rsidRPr="00455292">
              <w:rPr>
                <w:rStyle w:val="Hyperlink"/>
                <w:noProof/>
              </w:rPr>
              <w:t>4</w:t>
            </w:r>
            <w:r w:rsidR="009C68FF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9C68FF" w:rsidRPr="00455292">
              <w:rPr>
                <w:rStyle w:val="Hyperlink"/>
                <w:noProof/>
              </w:rPr>
              <w:t>Taakverdeling</w:t>
            </w:r>
            <w:r w:rsidR="009C68FF">
              <w:rPr>
                <w:noProof/>
                <w:webHidden/>
              </w:rPr>
              <w:tab/>
            </w:r>
            <w:r w:rsidR="009C68FF">
              <w:rPr>
                <w:noProof/>
                <w:webHidden/>
              </w:rPr>
              <w:fldChar w:fldCharType="begin"/>
            </w:r>
            <w:r w:rsidR="009C68FF">
              <w:rPr>
                <w:noProof/>
                <w:webHidden/>
              </w:rPr>
              <w:instrText xml:space="preserve"> PAGEREF _Toc469497191 \h </w:instrText>
            </w:r>
            <w:r w:rsidR="009C68FF">
              <w:rPr>
                <w:noProof/>
                <w:webHidden/>
              </w:rPr>
            </w:r>
            <w:r w:rsidR="009C68FF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6</w:t>
            </w:r>
            <w:r w:rsidR="009C68FF">
              <w:rPr>
                <w:noProof/>
                <w:webHidden/>
              </w:rPr>
              <w:fldChar w:fldCharType="end"/>
            </w:r>
          </w:hyperlink>
        </w:p>
        <w:p w:rsidR="009C68FF" w:rsidRDefault="004B31C9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69497192" w:history="1">
            <w:r w:rsidR="009C68FF" w:rsidRPr="00455292">
              <w:rPr>
                <w:rStyle w:val="Hyperlink"/>
                <w:noProof/>
              </w:rPr>
              <w:t>5</w:t>
            </w:r>
            <w:r w:rsidR="009C68FF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9C68FF" w:rsidRPr="00455292">
              <w:rPr>
                <w:rStyle w:val="Hyperlink"/>
                <w:noProof/>
              </w:rPr>
              <w:t>Beschrijving sub-pipeline</w:t>
            </w:r>
            <w:r w:rsidR="009C68FF">
              <w:rPr>
                <w:noProof/>
                <w:webHidden/>
              </w:rPr>
              <w:tab/>
            </w:r>
            <w:r w:rsidR="009C68FF">
              <w:rPr>
                <w:noProof/>
                <w:webHidden/>
              </w:rPr>
              <w:fldChar w:fldCharType="begin"/>
            </w:r>
            <w:r w:rsidR="009C68FF">
              <w:rPr>
                <w:noProof/>
                <w:webHidden/>
              </w:rPr>
              <w:instrText xml:space="preserve"> PAGEREF _Toc469497192 \h </w:instrText>
            </w:r>
            <w:r w:rsidR="009C68FF">
              <w:rPr>
                <w:noProof/>
                <w:webHidden/>
              </w:rPr>
            </w:r>
            <w:r w:rsidR="009C68FF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7</w:t>
            </w:r>
            <w:r w:rsidR="009C68FF">
              <w:rPr>
                <w:noProof/>
                <w:webHidden/>
              </w:rPr>
              <w:fldChar w:fldCharType="end"/>
            </w:r>
          </w:hyperlink>
        </w:p>
        <w:p w:rsidR="009C68FF" w:rsidRDefault="004B31C9">
          <w:pPr>
            <w:pStyle w:val="Inhopg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nl-NL"/>
            </w:rPr>
          </w:pPr>
          <w:hyperlink w:anchor="_Toc469497193" w:history="1">
            <w:r w:rsidR="009C68FF" w:rsidRPr="00455292">
              <w:rPr>
                <w:rStyle w:val="Hyperlink"/>
                <w:noProof/>
              </w:rPr>
              <w:t>6</w:t>
            </w:r>
            <w:r w:rsidR="009C68FF">
              <w:rPr>
                <w:rFonts w:asciiTheme="minorHAnsi" w:hAnsiTheme="minorHAnsi"/>
                <w:noProof/>
                <w:sz w:val="22"/>
                <w:lang w:eastAsia="nl-NL"/>
              </w:rPr>
              <w:tab/>
            </w:r>
            <w:r w:rsidR="009C68FF" w:rsidRPr="00455292">
              <w:rPr>
                <w:rStyle w:val="Hyperlink"/>
                <w:noProof/>
              </w:rPr>
              <w:t>Beschrijving Integratie Procedure</w:t>
            </w:r>
            <w:r w:rsidR="009C68FF">
              <w:rPr>
                <w:noProof/>
                <w:webHidden/>
              </w:rPr>
              <w:tab/>
            </w:r>
            <w:r w:rsidR="009C68FF">
              <w:rPr>
                <w:noProof/>
                <w:webHidden/>
              </w:rPr>
              <w:fldChar w:fldCharType="begin"/>
            </w:r>
            <w:r w:rsidR="009C68FF">
              <w:rPr>
                <w:noProof/>
                <w:webHidden/>
              </w:rPr>
              <w:instrText xml:space="preserve"> PAGEREF _Toc469497193 \h </w:instrText>
            </w:r>
            <w:r w:rsidR="009C68FF">
              <w:rPr>
                <w:noProof/>
                <w:webHidden/>
              </w:rPr>
            </w:r>
            <w:r w:rsidR="009C68FF">
              <w:rPr>
                <w:noProof/>
                <w:webHidden/>
              </w:rPr>
              <w:fldChar w:fldCharType="separate"/>
            </w:r>
            <w:r w:rsidR="009C68FF">
              <w:rPr>
                <w:noProof/>
                <w:webHidden/>
              </w:rPr>
              <w:t>8</w:t>
            </w:r>
            <w:r w:rsidR="009C68FF">
              <w:rPr>
                <w:noProof/>
                <w:webHidden/>
              </w:rPr>
              <w:fldChar w:fldCharType="end"/>
            </w:r>
          </w:hyperlink>
        </w:p>
        <w:p w:rsidR="003B6E12" w:rsidRPr="003B6E12" w:rsidRDefault="003B6E12">
          <w:r w:rsidRPr="003B6E12">
            <w:rPr>
              <w:b/>
              <w:bCs/>
            </w:rPr>
            <w:fldChar w:fldCharType="end"/>
          </w:r>
        </w:p>
      </w:sdtContent>
    </w:sdt>
    <w:p w:rsidR="003B6E12" w:rsidRPr="003B6E12" w:rsidRDefault="003B6E12" w:rsidP="00395D5F"/>
    <w:p w:rsidR="00395D5F" w:rsidRPr="003B6E12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Default="00395D5F" w:rsidP="00395D5F"/>
    <w:p w:rsidR="00395D5F" w:rsidRPr="00805871" w:rsidRDefault="00395D5F" w:rsidP="00395D5F">
      <w:pPr>
        <w:pStyle w:val="Kop1"/>
        <w:rPr>
          <w:rFonts w:ascii="Ubuntu" w:hAnsi="Ubuntu"/>
        </w:rPr>
      </w:pPr>
      <w:bookmarkStart w:id="0" w:name="_Toc469497188"/>
      <w:r w:rsidRPr="00805871">
        <w:rPr>
          <w:rFonts w:ascii="Ubuntu" w:hAnsi="Ubuntu"/>
        </w:rPr>
        <w:lastRenderedPageBreak/>
        <w:t xml:space="preserve">Beschrijving </w:t>
      </w:r>
      <w:r w:rsidR="00805871" w:rsidRPr="00805871">
        <w:rPr>
          <w:rFonts w:ascii="Ubuntu" w:hAnsi="Ubuntu"/>
        </w:rPr>
        <w:t>a</w:t>
      </w:r>
      <w:r w:rsidRPr="00805871">
        <w:rPr>
          <w:rFonts w:ascii="Ubuntu" w:hAnsi="Ubuntu"/>
        </w:rPr>
        <w:t>pplicatie</w:t>
      </w:r>
      <w:bookmarkEnd w:id="0"/>
    </w:p>
    <w:p w:rsidR="00395D5F" w:rsidRDefault="001C5308" w:rsidP="00395D5F">
      <w:r>
        <w:t>De applicatie draait om een m</w:t>
      </w:r>
      <w:r w:rsidR="00395D5F">
        <w:t>affia game waar de speler de volgende activiteiten kan uitvoeren:</w:t>
      </w:r>
    </w:p>
    <w:p w:rsidR="00395D5F" w:rsidRPr="00DF7C03" w:rsidRDefault="00395D5F" w:rsidP="00395D5F">
      <w:pPr>
        <w:pStyle w:val="Lijstalinea"/>
        <w:numPr>
          <w:ilvl w:val="0"/>
          <w:numId w:val="13"/>
        </w:numPr>
        <w:rPr>
          <w:b/>
        </w:rPr>
      </w:pPr>
      <w:r w:rsidRPr="00DF7C03">
        <w:rPr>
          <w:b/>
        </w:rPr>
        <w:t>Overval plegen</w:t>
      </w:r>
    </w:p>
    <w:p w:rsidR="00DF7C03" w:rsidRDefault="00DF7C03" w:rsidP="00DF7C03">
      <w:pPr>
        <w:pStyle w:val="Lijstalinea"/>
      </w:pPr>
      <w:r>
        <w:t>Bij 'Overval' kun je...</w:t>
      </w:r>
    </w:p>
    <w:p w:rsidR="00DF7C03" w:rsidRDefault="00DF7C03" w:rsidP="00DF7C03">
      <w:pPr>
        <w:pStyle w:val="Lijstalinea"/>
      </w:pPr>
    </w:p>
    <w:p w:rsidR="00395D5F" w:rsidRPr="00DF7C03" w:rsidRDefault="00395D5F" w:rsidP="00395D5F">
      <w:pPr>
        <w:pStyle w:val="Lijstalinea"/>
        <w:numPr>
          <w:ilvl w:val="0"/>
          <w:numId w:val="13"/>
        </w:numPr>
        <w:rPr>
          <w:b/>
        </w:rPr>
      </w:pPr>
      <w:r w:rsidRPr="00DF7C03">
        <w:rPr>
          <w:b/>
        </w:rPr>
        <w:t>Gokken (hoger of lager)</w:t>
      </w:r>
    </w:p>
    <w:p w:rsidR="00DF7C03" w:rsidRDefault="00DF7C03" w:rsidP="00DF7C03">
      <w:pPr>
        <w:pStyle w:val="Lijstalinea"/>
      </w:pPr>
      <w:r>
        <w:t>Bij 'Gokken' speel je het spel 'Hoger Lager', je kiest of de getrokken kaart hoger of lager zal zijn dan een bepaald getal.</w:t>
      </w:r>
    </w:p>
    <w:p w:rsidR="00DF7C03" w:rsidRDefault="00DF7C03" w:rsidP="00DF7C03">
      <w:pPr>
        <w:pStyle w:val="Lijstalinea"/>
      </w:pPr>
    </w:p>
    <w:p w:rsidR="00395D5F" w:rsidRPr="00DF7C03" w:rsidRDefault="00DF7C03" w:rsidP="00395D5F">
      <w:pPr>
        <w:pStyle w:val="Lijstalinea"/>
        <w:numPr>
          <w:ilvl w:val="0"/>
          <w:numId w:val="13"/>
        </w:numPr>
        <w:rPr>
          <w:b/>
        </w:rPr>
      </w:pPr>
      <w:r w:rsidRPr="00DF7C03">
        <w:rPr>
          <w:b/>
        </w:rPr>
        <w:t>Huurmoordenaar</w:t>
      </w:r>
    </w:p>
    <w:p w:rsidR="00DF7C03" w:rsidRDefault="00DF7C03" w:rsidP="00DF7C03">
      <w:pPr>
        <w:pStyle w:val="Lijstalinea"/>
      </w:pPr>
      <w:r>
        <w:t>Bij '</w:t>
      </w:r>
      <w:proofErr w:type="spellStart"/>
      <w:r>
        <w:t>Hitman</w:t>
      </w:r>
      <w:proofErr w:type="spellEnd"/>
      <w:r>
        <w:t xml:space="preserve">' moet je op basis van een omschrijving de juiste persoon kiezen om te vermoorden. </w:t>
      </w:r>
    </w:p>
    <w:p w:rsidR="00DF7C03" w:rsidRDefault="00DF7C03" w:rsidP="00DF7C03">
      <w:pPr>
        <w:pStyle w:val="Lijstalinea"/>
      </w:pPr>
    </w:p>
    <w:p w:rsidR="00DF7C03" w:rsidRDefault="00395D5F" w:rsidP="00DF7C03">
      <w:pPr>
        <w:pStyle w:val="Lijstalinea"/>
        <w:numPr>
          <w:ilvl w:val="0"/>
          <w:numId w:val="13"/>
        </w:numPr>
        <w:rPr>
          <w:b/>
        </w:rPr>
      </w:pPr>
      <w:r w:rsidRPr="00DF7C03">
        <w:rPr>
          <w:b/>
        </w:rPr>
        <w:t>Geld stelen</w:t>
      </w:r>
    </w:p>
    <w:p w:rsidR="00395D5F" w:rsidRPr="00DF7C03" w:rsidRDefault="00395D5F" w:rsidP="00DF7C03">
      <w:pPr>
        <w:pStyle w:val="Lijstalinea"/>
        <w:rPr>
          <w:b/>
        </w:rPr>
      </w:pPr>
      <w:r>
        <w:t xml:space="preserve">Bij 'Geld stelen' doe je een poging tot het bestelen van een persoon. </w:t>
      </w:r>
    </w:p>
    <w:p w:rsidR="00395D5F" w:rsidRDefault="00395D5F" w:rsidP="00395D5F"/>
    <w:p w:rsidR="00395D5F" w:rsidRDefault="00395D5F" w:rsidP="00395D5F">
      <w:pPr>
        <w:rPr>
          <w:i/>
        </w:rPr>
      </w:pPr>
      <w:r w:rsidRPr="00DF7C03">
        <w:rPr>
          <w:i/>
        </w:rPr>
        <w:t xml:space="preserve">Na het spelen van een activiteit volgt een </w:t>
      </w:r>
      <w:proofErr w:type="spellStart"/>
      <w:r w:rsidRPr="00DF7C03">
        <w:rPr>
          <w:i/>
        </w:rPr>
        <w:t>cooldown</w:t>
      </w:r>
      <w:proofErr w:type="spellEnd"/>
      <w:r w:rsidRPr="00DF7C03">
        <w:rPr>
          <w:i/>
        </w:rPr>
        <w:t xml:space="preserve"> periode van 5 minuten.</w:t>
      </w:r>
    </w:p>
    <w:p w:rsidR="00805871" w:rsidRDefault="00805871" w:rsidP="00395D5F">
      <w:pPr>
        <w:rPr>
          <w:i/>
        </w:rPr>
      </w:pPr>
    </w:p>
    <w:p w:rsidR="00805871" w:rsidRDefault="00805871" w:rsidP="00395D5F">
      <w:pPr>
        <w:rPr>
          <w:i/>
        </w:rPr>
      </w:pPr>
    </w:p>
    <w:p w:rsidR="00805871" w:rsidRDefault="00805871" w:rsidP="00395D5F">
      <w:pPr>
        <w:rPr>
          <w:i/>
        </w:rPr>
      </w:pPr>
    </w:p>
    <w:p w:rsidR="00805871" w:rsidRDefault="00805871" w:rsidP="00395D5F">
      <w:pPr>
        <w:rPr>
          <w:i/>
        </w:rPr>
      </w:pPr>
    </w:p>
    <w:p w:rsidR="00805871" w:rsidRDefault="00805871" w:rsidP="00395D5F">
      <w:pPr>
        <w:rPr>
          <w:i/>
        </w:rPr>
      </w:pPr>
    </w:p>
    <w:p w:rsidR="00805871" w:rsidRDefault="00805871" w:rsidP="00395D5F">
      <w:pPr>
        <w:rPr>
          <w:i/>
        </w:rPr>
      </w:pPr>
    </w:p>
    <w:p w:rsidR="00805871" w:rsidRDefault="00805871" w:rsidP="00395D5F">
      <w:pPr>
        <w:rPr>
          <w:i/>
        </w:rPr>
      </w:pPr>
    </w:p>
    <w:p w:rsidR="00805871" w:rsidRDefault="00805871" w:rsidP="00395D5F">
      <w:pPr>
        <w:rPr>
          <w:i/>
        </w:rPr>
      </w:pPr>
    </w:p>
    <w:p w:rsidR="00805871" w:rsidRDefault="00805871" w:rsidP="00395D5F">
      <w:pPr>
        <w:rPr>
          <w:i/>
        </w:rPr>
      </w:pPr>
    </w:p>
    <w:p w:rsidR="00805871" w:rsidRDefault="00805871" w:rsidP="00395D5F">
      <w:pPr>
        <w:rPr>
          <w:i/>
        </w:rPr>
      </w:pPr>
    </w:p>
    <w:p w:rsidR="00805871" w:rsidRDefault="00805871" w:rsidP="00395D5F">
      <w:pPr>
        <w:rPr>
          <w:i/>
        </w:rPr>
      </w:pPr>
    </w:p>
    <w:p w:rsidR="00E475DD" w:rsidRDefault="00E475DD" w:rsidP="00395D5F">
      <w:pPr>
        <w:rPr>
          <w:i/>
        </w:rPr>
      </w:pPr>
    </w:p>
    <w:p w:rsidR="00805871" w:rsidRDefault="00805871" w:rsidP="00805871">
      <w:pPr>
        <w:pStyle w:val="Kop1"/>
        <w:rPr>
          <w:rFonts w:ascii="Ubuntu" w:hAnsi="Ubuntu"/>
        </w:rPr>
      </w:pPr>
      <w:bookmarkStart w:id="1" w:name="_Toc469497189"/>
      <w:r w:rsidRPr="00805871">
        <w:rPr>
          <w:rFonts w:ascii="Ubuntu" w:hAnsi="Ubuntu"/>
        </w:rPr>
        <w:lastRenderedPageBreak/>
        <w:t xml:space="preserve">Frameworks &amp; </w:t>
      </w:r>
      <w:proofErr w:type="spellStart"/>
      <w:r w:rsidRPr="00805871">
        <w:rPr>
          <w:rFonts w:ascii="Ubuntu" w:hAnsi="Ubuntu"/>
        </w:rPr>
        <w:t>libraries</w:t>
      </w:r>
      <w:bookmarkEnd w:id="1"/>
      <w:proofErr w:type="spellEnd"/>
    </w:p>
    <w:p w:rsidR="00805871" w:rsidRDefault="00805871" w:rsidP="00805871">
      <w:r>
        <w:t>Voor de applicatie gebruiken we de</w:t>
      </w:r>
      <w:r w:rsidR="003441CD">
        <w:t xml:space="preserve"> volgende frameworks/</w:t>
      </w:r>
      <w:proofErr w:type="spellStart"/>
      <w:r w:rsidR="003441CD">
        <w:t>libraries</w:t>
      </w:r>
      <w:proofErr w:type="spellEnd"/>
      <w:r w:rsidR="003441CD">
        <w:t>:</w:t>
      </w:r>
    </w:p>
    <w:p w:rsidR="00805871" w:rsidRDefault="00805871" w:rsidP="00805871">
      <w:pPr>
        <w:pStyle w:val="Lijstalinea"/>
        <w:numPr>
          <w:ilvl w:val="0"/>
          <w:numId w:val="15"/>
        </w:numPr>
      </w:pPr>
      <w:r>
        <w:t xml:space="preserve">Crafty JS </w:t>
      </w:r>
      <w:r w:rsidR="008A61B9">
        <w:t>v</w:t>
      </w:r>
      <w:r>
        <w:t>0.7.1</w:t>
      </w:r>
    </w:p>
    <w:p w:rsidR="00805871" w:rsidRDefault="00805871" w:rsidP="00805871">
      <w:pPr>
        <w:pStyle w:val="Lijstalinea"/>
        <w:numPr>
          <w:ilvl w:val="0"/>
          <w:numId w:val="15"/>
        </w:numPr>
      </w:pPr>
      <w:r>
        <w:t xml:space="preserve">jQuery </w:t>
      </w:r>
      <w:r w:rsidR="008A61B9">
        <w:t>v</w:t>
      </w:r>
      <w:r>
        <w:t>3.1.1</w:t>
      </w:r>
    </w:p>
    <w:p w:rsidR="00805871" w:rsidRDefault="00805871" w:rsidP="00805871">
      <w:pPr>
        <w:pStyle w:val="Lijstalinea"/>
        <w:numPr>
          <w:ilvl w:val="0"/>
          <w:numId w:val="15"/>
        </w:numPr>
      </w:pPr>
      <w:r>
        <w:t xml:space="preserve">Node.js </w:t>
      </w:r>
      <w:r w:rsidR="008A61B9">
        <w:t>v</w:t>
      </w:r>
      <w:r>
        <w:t>6.9.1</w:t>
      </w:r>
    </w:p>
    <w:p w:rsidR="00805871" w:rsidRDefault="00805871" w:rsidP="00805871">
      <w:pPr>
        <w:pStyle w:val="Lijstalinea"/>
        <w:numPr>
          <w:ilvl w:val="0"/>
          <w:numId w:val="15"/>
        </w:numPr>
      </w:pPr>
      <w:r>
        <w:t xml:space="preserve">npm </w:t>
      </w:r>
      <w:r w:rsidR="008A61B9">
        <w:t>v</w:t>
      </w:r>
      <w:r>
        <w:t>3.1.8</w:t>
      </w:r>
    </w:p>
    <w:p w:rsidR="003441CD" w:rsidRDefault="003441CD" w:rsidP="00805871">
      <w:pPr>
        <w:pStyle w:val="Lijstalinea"/>
        <w:numPr>
          <w:ilvl w:val="0"/>
          <w:numId w:val="15"/>
        </w:numPr>
      </w:pPr>
      <w:r>
        <w:t>Socket.io</w:t>
      </w:r>
      <w:r w:rsidR="008A61B9">
        <w:t xml:space="preserve"> v1.0</w:t>
      </w:r>
    </w:p>
    <w:p w:rsidR="003D72D8" w:rsidRDefault="003D72D8" w:rsidP="003D72D8">
      <w:pPr>
        <w:pStyle w:val="Lijstalinea"/>
      </w:pPr>
    </w:p>
    <w:p w:rsidR="003441CD" w:rsidRDefault="003441CD" w:rsidP="003441CD">
      <w:r>
        <w:t xml:space="preserve">Om onze Express server op te zetten gebruiken we Ubuntu 16.04 LTS. Hierop runnen we MongoDB waarin we gegevens van onze applicaties bewaren. Ook gebruiken we </w:t>
      </w:r>
      <w:r w:rsidR="002E766A">
        <w:t>Jenkins voor de integratie-server voor onze applicatie</w:t>
      </w:r>
      <w:r>
        <w:t>.</w:t>
      </w:r>
    </w:p>
    <w:p w:rsidR="003441CD" w:rsidRDefault="003441CD" w:rsidP="003441CD">
      <w:r>
        <w:t xml:space="preserve">De applicatie zelf wordt gebouwd met HTML, Javascript en jQuery. Om het spel te maken gebruiken wij het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CraftyJS</w:t>
      </w:r>
      <w:proofErr w:type="spellEnd"/>
      <w:r>
        <w:t>.</w:t>
      </w:r>
    </w:p>
    <w:p w:rsidR="003441CD" w:rsidRDefault="003441CD" w:rsidP="003441CD">
      <w:r>
        <w:t xml:space="preserve">Om een connectie te maken </w:t>
      </w:r>
      <w:r w:rsidR="006352E1">
        <w:t xml:space="preserve">met de database </w:t>
      </w:r>
      <w:r>
        <w:t>van</w:t>
      </w:r>
      <w:r w:rsidR="006352E1">
        <w:t>af J</w:t>
      </w:r>
      <w:r>
        <w:t xml:space="preserve">avascript </w:t>
      </w:r>
      <w:r w:rsidR="00381102">
        <w:t>gebruiken we Socket.io</w:t>
      </w:r>
      <w:r w:rsidR="00F4379F">
        <w:t xml:space="preserve">, </w:t>
      </w:r>
      <w:r>
        <w:t xml:space="preserve">en voor het login en </w:t>
      </w:r>
      <w:r w:rsidR="001D3C4F">
        <w:t>registratiesysteem</w:t>
      </w:r>
      <w:r w:rsidR="007F5B60">
        <w:t xml:space="preserve"> gebruiken we</w:t>
      </w:r>
      <w:r w:rsidR="001D3C4F">
        <w:t xml:space="preserve"> Node</w:t>
      </w:r>
      <w:r w:rsidR="0057686D">
        <w:t xml:space="preserve"> JS, </w:t>
      </w:r>
      <w:r>
        <w:t>Express JS</w:t>
      </w:r>
      <w:r w:rsidR="0057686D">
        <w:t xml:space="preserve"> en npm om </w:t>
      </w:r>
      <w:r w:rsidR="007F5B60">
        <w:t>de modules die nodig zijn te installeren.</w:t>
      </w:r>
    </w:p>
    <w:p w:rsidR="00846375" w:rsidRDefault="00846375" w:rsidP="003441CD"/>
    <w:p w:rsidR="00846375" w:rsidRDefault="00846375" w:rsidP="003441CD"/>
    <w:p w:rsidR="00846375" w:rsidRDefault="00846375" w:rsidP="003441CD"/>
    <w:p w:rsidR="00846375" w:rsidRDefault="00846375" w:rsidP="003441CD"/>
    <w:p w:rsidR="00846375" w:rsidRDefault="00846375" w:rsidP="003441CD"/>
    <w:p w:rsidR="00846375" w:rsidRDefault="00846375" w:rsidP="003441CD"/>
    <w:p w:rsidR="00846375" w:rsidRDefault="00846375" w:rsidP="003441CD"/>
    <w:p w:rsidR="00846375" w:rsidRDefault="00846375" w:rsidP="003441CD"/>
    <w:p w:rsidR="00846375" w:rsidRDefault="00846375" w:rsidP="003441CD"/>
    <w:p w:rsidR="00846375" w:rsidRDefault="00846375" w:rsidP="003441CD"/>
    <w:p w:rsidR="00C435D9" w:rsidRDefault="00C435D9" w:rsidP="003441CD"/>
    <w:p w:rsidR="00C435D9" w:rsidRDefault="00C435D9" w:rsidP="003441CD"/>
    <w:p w:rsidR="00C435D9" w:rsidRDefault="00C435D9" w:rsidP="003441CD"/>
    <w:p w:rsidR="00846375" w:rsidRDefault="00846375" w:rsidP="00846375">
      <w:pPr>
        <w:pStyle w:val="Kop1"/>
        <w:rPr>
          <w:rFonts w:ascii="Ubuntu" w:hAnsi="Ubuntu"/>
        </w:rPr>
      </w:pPr>
      <w:bookmarkStart w:id="2" w:name="_Toc469497190"/>
      <w:r w:rsidRPr="00E10E47">
        <w:rPr>
          <w:rFonts w:ascii="Ubuntu" w:hAnsi="Ubuntu"/>
        </w:rPr>
        <w:lastRenderedPageBreak/>
        <w:t>Software Architectuur &amp; componenten</w:t>
      </w:r>
      <w:bookmarkEnd w:id="2"/>
    </w:p>
    <w:p w:rsidR="00C435D9" w:rsidRDefault="00C435D9" w:rsidP="000A424C">
      <w:r>
        <w:t>Onze software architectuur bestaat uit:</w:t>
      </w:r>
    </w:p>
    <w:p w:rsidR="00C435D9" w:rsidRDefault="00C435D9" w:rsidP="00C435D9">
      <w:pPr>
        <w:pStyle w:val="Lijstalinea"/>
        <w:numPr>
          <w:ilvl w:val="0"/>
          <w:numId w:val="13"/>
        </w:numPr>
      </w:pPr>
      <w:r>
        <w:t>HTML</w:t>
      </w:r>
    </w:p>
    <w:p w:rsidR="00C435D9" w:rsidRDefault="00C435D9" w:rsidP="00C435D9">
      <w:pPr>
        <w:pStyle w:val="Lijstalinea"/>
        <w:numPr>
          <w:ilvl w:val="0"/>
          <w:numId w:val="13"/>
        </w:numPr>
      </w:pPr>
      <w:r>
        <w:t>Javascript</w:t>
      </w:r>
    </w:p>
    <w:p w:rsidR="00C435D9" w:rsidRDefault="00C435D9" w:rsidP="00C435D9">
      <w:pPr>
        <w:pStyle w:val="Lijstalinea"/>
        <w:numPr>
          <w:ilvl w:val="0"/>
          <w:numId w:val="13"/>
        </w:numPr>
      </w:pPr>
      <w:r>
        <w:t>Ubuntu 16.04 LTS</w:t>
      </w:r>
    </w:p>
    <w:p w:rsidR="00C435D9" w:rsidRDefault="00C435D9" w:rsidP="00C435D9">
      <w:pPr>
        <w:pStyle w:val="Lijstalinea"/>
        <w:numPr>
          <w:ilvl w:val="0"/>
          <w:numId w:val="13"/>
        </w:numPr>
      </w:pPr>
      <w:r>
        <w:t>MongoDB 3.10.2</w:t>
      </w:r>
    </w:p>
    <w:p w:rsidR="00C435D9" w:rsidRDefault="00C435D9" w:rsidP="000A424C">
      <w:pPr>
        <w:pStyle w:val="Lijstalinea"/>
        <w:numPr>
          <w:ilvl w:val="0"/>
          <w:numId w:val="13"/>
        </w:numPr>
      </w:pPr>
      <w:r>
        <w:t>Jenkins 2.33</w:t>
      </w:r>
    </w:p>
    <w:p w:rsidR="00DC16F5" w:rsidRDefault="00DC16F5" w:rsidP="00DC16F5">
      <w:pPr>
        <w:ind w:left="360"/>
      </w:pPr>
    </w:p>
    <w:p w:rsidR="00E10E47" w:rsidRDefault="00E10E47" w:rsidP="000A424C">
      <w:r>
        <w:t xml:space="preserve">In het project </w:t>
      </w:r>
      <w:r w:rsidR="000A424C">
        <w:t>hebben</w:t>
      </w:r>
      <w:r>
        <w:t xml:space="preserve"> we</w:t>
      </w:r>
      <w:r w:rsidR="000A424C">
        <w:t xml:space="preserve"> de volgende componenten:</w:t>
      </w:r>
    </w:p>
    <w:p w:rsidR="000A424C" w:rsidRDefault="000A424C" w:rsidP="000A424C">
      <w:pPr>
        <w:pStyle w:val="Lijstalinea"/>
        <w:numPr>
          <w:ilvl w:val="0"/>
          <w:numId w:val="17"/>
        </w:numPr>
      </w:pPr>
      <w:r>
        <w:t>Front-end</w:t>
      </w:r>
    </w:p>
    <w:p w:rsidR="000A424C" w:rsidRDefault="000A424C" w:rsidP="000A424C">
      <w:pPr>
        <w:pStyle w:val="Lijstalinea"/>
        <w:numPr>
          <w:ilvl w:val="0"/>
          <w:numId w:val="17"/>
        </w:numPr>
      </w:pPr>
      <w:r>
        <w:t>Backend</w:t>
      </w:r>
    </w:p>
    <w:p w:rsidR="000A424C" w:rsidRDefault="000A424C" w:rsidP="000A424C">
      <w:pPr>
        <w:pStyle w:val="Lijstalinea"/>
        <w:numPr>
          <w:ilvl w:val="0"/>
          <w:numId w:val="17"/>
        </w:numPr>
      </w:pPr>
      <w:r>
        <w:t>Database</w:t>
      </w:r>
    </w:p>
    <w:p w:rsidR="004D6D50" w:rsidRDefault="004D6D50" w:rsidP="004D6D50"/>
    <w:p w:rsidR="004D6D50" w:rsidRPr="004D671B" w:rsidRDefault="004D671B" w:rsidP="004D6D50">
      <w:pPr>
        <w:rPr>
          <w:b/>
        </w:rPr>
      </w:pPr>
      <w:r w:rsidRPr="004D671B">
        <w:rPr>
          <w:b/>
        </w:rPr>
        <w:t>Front-end</w:t>
      </w:r>
    </w:p>
    <w:p w:rsidR="00020F4B" w:rsidRDefault="003E1720" w:rsidP="004D6D50">
      <w:pPr>
        <w:pStyle w:val="Lijstalinea"/>
        <w:numPr>
          <w:ilvl w:val="0"/>
          <w:numId w:val="18"/>
        </w:numPr>
      </w:pPr>
      <w:r>
        <w:t>HTML-pagina</w:t>
      </w:r>
    </w:p>
    <w:p w:rsidR="003E1720" w:rsidRDefault="003E1720" w:rsidP="003E1720">
      <w:pPr>
        <w:pStyle w:val="Lijstalinea"/>
        <w:numPr>
          <w:ilvl w:val="0"/>
          <w:numId w:val="18"/>
        </w:numPr>
      </w:pPr>
      <w:r>
        <w:t>Javascript</w:t>
      </w:r>
    </w:p>
    <w:p w:rsidR="004D6D50" w:rsidRDefault="004D6D50" w:rsidP="004D6D50">
      <w:pPr>
        <w:pStyle w:val="Lijstalinea"/>
        <w:numPr>
          <w:ilvl w:val="0"/>
          <w:numId w:val="18"/>
        </w:numPr>
      </w:pPr>
      <w:r>
        <w:t>Canvas</w:t>
      </w:r>
    </w:p>
    <w:p w:rsidR="004D6D50" w:rsidRDefault="004D6D50" w:rsidP="004D6D50">
      <w:pPr>
        <w:pStyle w:val="Lijstalinea"/>
        <w:numPr>
          <w:ilvl w:val="0"/>
          <w:numId w:val="18"/>
        </w:numPr>
      </w:pPr>
      <w:r>
        <w:t>Levels</w:t>
      </w:r>
    </w:p>
    <w:p w:rsidR="000D24AF" w:rsidRDefault="000D24AF" w:rsidP="004D6D50">
      <w:pPr>
        <w:pStyle w:val="Lijstalinea"/>
        <w:numPr>
          <w:ilvl w:val="0"/>
          <w:numId w:val="18"/>
        </w:numPr>
      </w:pPr>
      <w:r>
        <w:t>Afbeeldingen</w:t>
      </w:r>
    </w:p>
    <w:p w:rsidR="00CC34D6" w:rsidRDefault="00CC34D6" w:rsidP="00CC34D6"/>
    <w:p w:rsidR="000D24AF" w:rsidRPr="004D671B" w:rsidRDefault="004D671B" w:rsidP="00CC34D6">
      <w:pPr>
        <w:rPr>
          <w:b/>
        </w:rPr>
      </w:pPr>
      <w:r w:rsidRPr="004D671B">
        <w:rPr>
          <w:b/>
        </w:rPr>
        <w:t>Backend</w:t>
      </w:r>
    </w:p>
    <w:p w:rsidR="00B65AB5" w:rsidRDefault="00B65AB5" w:rsidP="000D24AF">
      <w:pPr>
        <w:pStyle w:val="Lijstalinea"/>
        <w:numPr>
          <w:ilvl w:val="0"/>
          <w:numId w:val="19"/>
        </w:numPr>
      </w:pPr>
      <w:r>
        <w:t>Node JS</w:t>
      </w:r>
    </w:p>
    <w:p w:rsidR="000D24AF" w:rsidRDefault="000D24AF" w:rsidP="000D24AF">
      <w:pPr>
        <w:pStyle w:val="Lijstalinea"/>
        <w:numPr>
          <w:ilvl w:val="0"/>
          <w:numId w:val="19"/>
        </w:numPr>
      </w:pPr>
      <w:r>
        <w:t xml:space="preserve">Express JS </w:t>
      </w:r>
    </w:p>
    <w:p w:rsidR="000D24AF" w:rsidRDefault="000D24AF" w:rsidP="009E3DE4">
      <w:pPr>
        <w:pStyle w:val="Lijstalinea"/>
        <w:numPr>
          <w:ilvl w:val="0"/>
          <w:numId w:val="19"/>
        </w:numPr>
      </w:pPr>
      <w:r>
        <w:t>MongoDB</w:t>
      </w:r>
    </w:p>
    <w:p w:rsidR="009E3DE4" w:rsidRDefault="009E3DE4" w:rsidP="009E3DE4"/>
    <w:p w:rsidR="009E3DE4" w:rsidRDefault="009E3DE4" w:rsidP="009E3DE4"/>
    <w:p w:rsidR="009E3DE4" w:rsidRDefault="009E3DE4" w:rsidP="009E3DE4"/>
    <w:p w:rsidR="009E3DE4" w:rsidRDefault="009E3DE4" w:rsidP="009E3DE4"/>
    <w:p w:rsidR="009E3DE4" w:rsidRDefault="009E3DE4" w:rsidP="009E3DE4"/>
    <w:p w:rsidR="009E3DE4" w:rsidRDefault="009E3DE4" w:rsidP="009E3DE4"/>
    <w:p w:rsidR="009E3DE4" w:rsidRDefault="009E3DE4" w:rsidP="009E3DE4"/>
    <w:p w:rsidR="005C29D4" w:rsidRDefault="005C29D4" w:rsidP="009E3DE4"/>
    <w:p w:rsidR="009E3DE4" w:rsidRDefault="009E3DE4" w:rsidP="009E3DE4">
      <w:pPr>
        <w:pStyle w:val="Kop1"/>
        <w:rPr>
          <w:rFonts w:ascii="Ubuntu" w:hAnsi="Ubuntu"/>
        </w:rPr>
      </w:pPr>
      <w:bookmarkStart w:id="3" w:name="_Toc469497191"/>
      <w:r w:rsidRPr="009E3DE4">
        <w:rPr>
          <w:rFonts w:ascii="Ubuntu" w:hAnsi="Ubuntu"/>
        </w:rPr>
        <w:lastRenderedPageBreak/>
        <w:t>Taakverdeling</w:t>
      </w:r>
      <w:bookmarkEnd w:id="3"/>
    </w:p>
    <w:p w:rsidR="009E3DE4" w:rsidRDefault="009E3DE4" w:rsidP="009E3DE4">
      <w:r>
        <w:t>De taakverdeling hebben we onderverdeeld in de volgende taken per persoon:</w:t>
      </w:r>
    </w:p>
    <w:p w:rsidR="009E3DE4" w:rsidRDefault="009E3DE4" w:rsidP="009E3DE4">
      <w:pPr>
        <w:rPr>
          <w:b/>
        </w:rPr>
      </w:pPr>
      <w:proofErr w:type="spellStart"/>
      <w:r>
        <w:rPr>
          <w:b/>
        </w:rPr>
        <w:t>Mert</w:t>
      </w:r>
      <w:proofErr w:type="spellEnd"/>
    </w:p>
    <w:p w:rsidR="009E3DE4" w:rsidRDefault="009E3DE4" w:rsidP="009E3DE4">
      <w:pPr>
        <w:pStyle w:val="Lijstalinea"/>
        <w:numPr>
          <w:ilvl w:val="0"/>
          <w:numId w:val="20"/>
        </w:numPr>
      </w:pPr>
      <w:r>
        <w:t>Login/Registreer systeem</w:t>
      </w:r>
    </w:p>
    <w:p w:rsidR="00A868BC" w:rsidRDefault="00A868BC" w:rsidP="009E3DE4">
      <w:pPr>
        <w:pStyle w:val="Lijstalinea"/>
        <w:numPr>
          <w:ilvl w:val="0"/>
          <w:numId w:val="20"/>
        </w:numPr>
      </w:pPr>
      <w:r>
        <w:t>Database</w:t>
      </w:r>
    </w:p>
    <w:p w:rsidR="009E3DE4" w:rsidRDefault="00FF4D12" w:rsidP="009E3DE4">
      <w:pPr>
        <w:pStyle w:val="Lijstalinea"/>
        <w:numPr>
          <w:ilvl w:val="0"/>
          <w:numId w:val="20"/>
        </w:numPr>
      </w:pPr>
      <w:r>
        <w:t>Minigame ‘Geld stelen’</w:t>
      </w:r>
    </w:p>
    <w:p w:rsidR="009E3DE4" w:rsidRDefault="009E3DE4" w:rsidP="009E3DE4">
      <w:pPr>
        <w:rPr>
          <w:b/>
        </w:rPr>
      </w:pPr>
    </w:p>
    <w:p w:rsidR="009E3DE4" w:rsidRDefault="009E3DE4" w:rsidP="009E3DE4">
      <w:pPr>
        <w:rPr>
          <w:b/>
        </w:rPr>
      </w:pPr>
      <w:r>
        <w:rPr>
          <w:b/>
        </w:rPr>
        <w:t>Frank</w:t>
      </w:r>
    </w:p>
    <w:p w:rsidR="009E3DE4" w:rsidRDefault="009E3DE4" w:rsidP="009E3DE4">
      <w:pPr>
        <w:pStyle w:val="Lijstalinea"/>
        <w:numPr>
          <w:ilvl w:val="0"/>
          <w:numId w:val="21"/>
        </w:numPr>
      </w:pPr>
      <w:r>
        <w:t>Jenkins</w:t>
      </w:r>
    </w:p>
    <w:p w:rsidR="009E3DE4" w:rsidRDefault="00FF4D12" w:rsidP="009E3DE4">
      <w:pPr>
        <w:pStyle w:val="Lijstalinea"/>
        <w:numPr>
          <w:ilvl w:val="0"/>
          <w:numId w:val="21"/>
        </w:numPr>
      </w:pPr>
      <w:r>
        <w:t>Minigame ‘Overval’</w:t>
      </w:r>
    </w:p>
    <w:p w:rsidR="009E3DE4" w:rsidRDefault="009E3DE4" w:rsidP="009E3DE4">
      <w:pPr>
        <w:rPr>
          <w:b/>
        </w:rPr>
      </w:pPr>
    </w:p>
    <w:p w:rsidR="009E3DE4" w:rsidRDefault="009E3DE4" w:rsidP="009E3DE4">
      <w:pPr>
        <w:rPr>
          <w:b/>
        </w:rPr>
      </w:pPr>
      <w:r>
        <w:rPr>
          <w:b/>
        </w:rPr>
        <w:t>Johan</w:t>
      </w:r>
    </w:p>
    <w:p w:rsidR="009E3DE4" w:rsidRDefault="009E3DE4" w:rsidP="009E3DE4">
      <w:pPr>
        <w:pStyle w:val="Lijstalinea"/>
        <w:numPr>
          <w:ilvl w:val="0"/>
          <w:numId w:val="22"/>
        </w:numPr>
      </w:pPr>
      <w:r>
        <w:t>Release-document</w:t>
      </w:r>
    </w:p>
    <w:p w:rsidR="009E3DE4" w:rsidRDefault="00FF4D12" w:rsidP="009E3DE4">
      <w:pPr>
        <w:pStyle w:val="Lijstalinea"/>
        <w:numPr>
          <w:ilvl w:val="0"/>
          <w:numId w:val="22"/>
        </w:numPr>
      </w:pPr>
      <w:r>
        <w:t>Minigame ‘Huurmoordenaar’</w:t>
      </w:r>
    </w:p>
    <w:p w:rsidR="009E3DE4" w:rsidRDefault="009E3DE4" w:rsidP="009E3DE4">
      <w:pPr>
        <w:pStyle w:val="Lijstalinea"/>
        <w:numPr>
          <w:ilvl w:val="0"/>
          <w:numId w:val="22"/>
        </w:numPr>
      </w:pPr>
      <w:r>
        <w:t>Jenkins</w:t>
      </w:r>
    </w:p>
    <w:p w:rsidR="00396F2C" w:rsidRDefault="00396F2C" w:rsidP="00396F2C"/>
    <w:p w:rsidR="00396F2C" w:rsidRDefault="00396F2C" w:rsidP="00396F2C">
      <w:pPr>
        <w:rPr>
          <w:b/>
        </w:rPr>
      </w:pPr>
      <w:r>
        <w:rPr>
          <w:b/>
        </w:rPr>
        <w:t>Ruben</w:t>
      </w:r>
    </w:p>
    <w:p w:rsidR="00396F2C" w:rsidRDefault="00396F2C" w:rsidP="00396F2C">
      <w:pPr>
        <w:pStyle w:val="Lijstalinea"/>
        <w:numPr>
          <w:ilvl w:val="0"/>
          <w:numId w:val="23"/>
        </w:numPr>
      </w:pPr>
      <w:r>
        <w:t>Express opzetten</w:t>
      </w:r>
    </w:p>
    <w:p w:rsidR="00396F2C" w:rsidRDefault="00FF4D12" w:rsidP="00396F2C">
      <w:pPr>
        <w:pStyle w:val="Lijstalinea"/>
        <w:numPr>
          <w:ilvl w:val="0"/>
          <w:numId w:val="23"/>
        </w:numPr>
      </w:pPr>
      <w:r>
        <w:t>Minigame ‘Gokken’</w:t>
      </w:r>
    </w:p>
    <w:p w:rsidR="00122FED" w:rsidRPr="00396F2C" w:rsidRDefault="00122FED" w:rsidP="00396F2C">
      <w:pPr>
        <w:pStyle w:val="Lijstalinea"/>
        <w:numPr>
          <w:ilvl w:val="0"/>
          <w:numId w:val="23"/>
        </w:numPr>
      </w:pPr>
      <w:r>
        <w:t>Jenkins server inrichten</w:t>
      </w:r>
    </w:p>
    <w:p w:rsidR="009E3DE4" w:rsidRDefault="009E3DE4" w:rsidP="009E3DE4">
      <w:pPr>
        <w:rPr>
          <w:b/>
        </w:rPr>
      </w:pPr>
    </w:p>
    <w:p w:rsidR="00F82B10" w:rsidRDefault="00F82B10" w:rsidP="009E3DE4">
      <w:pPr>
        <w:rPr>
          <w:b/>
        </w:rPr>
      </w:pPr>
    </w:p>
    <w:p w:rsidR="00F82B10" w:rsidRDefault="00F82B10" w:rsidP="009E3DE4">
      <w:pPr>
        <w:rPr>
          <w:b/>
        </w:rPr>
      </w:pPr>
    </w:p>
    <w:p w:rsidR="00F82B10" w:rsidRDefault="00F82B10" w:rsidP="009E3DE4">
      <w:pPr>
        <w:rPr>
          <w:b/>
        </w:rPr>
      </w:pPr>
    </w:p>
    <w:p w:rsidR="00F82B10" w:rsidRDefault="00F82B10" w:rsidP="009E3DE4">
      <w:pPr>
        <w:rPr>
          <w:b/>
        </w:rPr>
      </w:pPr>
    </w:p>
    <w:p w:rsidR="00F82B10" w:rsidRDefault="00F82B10" w:rsidP="009E3DE4">
      <w:pPr>
        <w:rPr>
          <w:b/>
        </w:rPr>
      </w:pPr>
    </w:p>
    <w:p w:rsidR="00F82B10" w:rsidRDefault="00F82B10" w:rsidP="009E3DE4">
      <w:pPr>
        <w:rPr>
          <w:b/>
        </w:rPr>
      </w:pPr>
    </w:p>
    <w:p w:rsidR="00F82B10" w:rsidRDefault="00F82B10" w:rsidP="009E3DE4">
      <w:pPr>
        <w:rPr>
          <w:b/>
        </w:rPr>
      </w:pPr>
    </w:p>
    <w:p w:rsidR="00F82B10" w:rsidRDefault="00F82B10" w:rsidP="009E3DE4">
      <w:pPr>
        <w:rPr>
          <w:b/>
        </w:rPr>
      </w:pPr>
    </w:p>
    <w:p w:rsidR="00F82B10" w:rsidRDefault="00F82B10" w:rsidP="009E3DE4">
      <w:pPr>
        <w:rPr>
          <w:b/>
        </w:rPr>
      </w:pPr>
    </w:p>
    <w:p w:rsidR="00F82B10" w:rsidRDefault="00F82B10" w:rsidP="00F82B10">
      <w:pPr>
        <w:pStyle w:val="Kop1"/>
        <w:rPr>
          <w:rFonts w:ascii="Ubuntu" w:hAnsi="Ubuntu"/>
        </w:rPr>
      </w:pPr>
      <w:bookmarkStart w:id="4" w:name="_Toc469497192"/>
      <w:r w:rsidRPr="00F82B10">
        <w:rPr>
          <w:rFonts w:ascii="Ubuntu" w:hAnsi="Ubuntu"/>
        </w:rPr>
        <w:lastRenderedPageBreak/>
        <w:t>Beschrijving sub-pipeline</w:t>
      </w:r>
      <w:bookmarkEnd w:id="4"/>
    </w:p>
    <w:p w:rsidR="003F64D4" w:rsidRDefault="0056760D" w:rsidP="003F64D4">
      <w:pPr>
        <w:rPr>
          <w:b/>
        </w:rPr>
      </w:pPr>
      <w:r w:rsidRPr="0056760D">
        <w:rPr>
          <w:b/>
        </w:rPr>
        <w:t>Sub-pipeline 1</w:t>
      </w:r>
    </w:p>
    <w:p w:rsidR="0056760D" w:rsidRDefault="00E832F2" w:rsidP="003F64D4">
      <w:r>
        <w:t>Deze pipeline bestaat uit verschillende unit tests voor de database acties.</w:t>
      </w:r>
    </w:p>
    <w:p w:rsidR="00E832F2" w:rsidRDefault="00E832F2" w:rsidP="00E832F2">
      <w:pPr>
        <w:pStyle w:val="Lijstalinea"/>
        <w:numPr>
          <w:ilvl w:val="0"/>
          <w:numId w:val="24"/>
        </w:numPr>
      </w:pPr>
      <w:r>
        <w:t>Login/Registreer systeem</w:t>
      </w:r>
    </w:p>
    <w:p w:rsidR="00E832F2" w:rsidRDefault="00E832F2" w:rsidP="00E832F2">
      <w:pPr>
        <w:pStyle w:val="Lijstalinea"/>
        <w:numPr>
          <w:ilvl w:val="0"/>
          <w:numId w:val="24"/>
        </w:numPr>
      </w:pPr>
      <w:r>
        <w:t>Minigame ‘Overval’</w:t>
      </w:r>
    </w:p>
    <w:p w:rsidR="00E832F2" w:rsidRDefault="00E832F2" w:rsidP="00E832F2">
      <w:pPr>
        <w:pStyle w:val="Lijstalinea"/>
        <w:numPr>
          <w:ilvl w:val="0"/>
          <w:numId w:val="24"/>
        </w:numPr>
      </w:pPr>
      <w:r>
        <w:t>Minigame ‘Huurmoordenaar’</w:t>
      </w:r>
    </w:p>
    <w:p w:rsidR="00E832F2" w:rsidRDefault="00E832F2" w:rsidP="00E832F2">
      <w:pPr>
        <w:pStyle w:val="Lijstalinea"/>
        <w:numPr>
          <w:ilvl w:val="0"/>
          <w:numId w:val="24"/>
        </w:numPr>
      </w:pPr>
      <w:r>
        <w:t>Minigame ‘Geld stelen’</w:t>
      </w:r>
    </w:p>
    <w:p w:rsidR="00E832F2" w:rsidRDefault="00E832F2" w:rsidP="009E1182">
      <w:pPr>
        <w:pStyle w:val="Lijstalinea"/>
        <w:numPr>
          <w:ilvl w:val="0"/>
          <w:numId w:val="24"/>
        </w:numPr>
      </w:pPr>
      <w:r>
        <w:t>Minigame ‘Gokken’</w:t>
      </w:r>
    </w:p>
    <w:p w:rsidR="009E1182" w:rsidRDefault="009E1182" w:rsidP="009E1182"/>
    <w:p w:rsidR="009E1182" w:rsidRDefault="009E1182" w:rsidP="009E1182">
      <w:pPr>
        <w:rPr>
          <w:b/>
        </w:rPr>
      </w:pPr>
      <w:r>
        <w:rPr>
          <w:b/>
        </w:rPr>
        <w:t>Sub-pipeline 2</w:t>
      </w:r>
    </w:p>
    <w:p w:rsidR="009E1182" w:rsidRPr="009E1182" w:rsidRDefault="009E1182" w:rsidP="009E1182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/>
    <w:p w:rsidR="003F64D4" w:rsidRDefault="003F64D4" w:rsidP="003F64D4">
      <w:bookmarkStart w:id="5" w:name="_GoBack"/>
      <w:bookmarkEnd w:id="5"/>
    </w:p>
    <w:p w:rsidR="003F64D4" w:rsidRPr="0073151A" w:rsidRDefault="003F64D4" w:rsidP="003F64D4">
      <w:pPr>
        <w:pStyle w:val="Kop1"/>
        <w:rPr>
          <w:rFonts w:ascii="Ubuntu" w:hAnsi="Ubuntu"/>
        </w:rPr>
      </w:pPr>
      <w:bookmarkStart w:id="6" w:name="_Toc469497193"/>
      <w:r w:rsidRPr="0073151A">
        <w:rPr>
          <w:rFonts w:ascii="Ubuntu" w:hAnsi="Ubuntu"/>
        </w:rPr>
        <w:lastRenderedPageBreak/>
        <w:t>Beschrijving Integratie Procedure</w:t>
      </w:r>
      <w:bookmarkEnd w:id="6"/>
    </w:p>
    <w:sectPr w:rsidR="003F64D4" w:rsidRPr="007315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7D0F"/>
    <w:multiLevelType w:val="hybridMultilevel"/>
    <w:tmpl w:val="F816308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D96AF2"/>
    <w:multiLevelType w:val="hybridMultilevel"/>
    <w:tmpl w:val="06F0688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96F70"/>
    <w:multiLevelType w:val="hybridMultilevel"/>
    <w:tmpl w:val="FBBA91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E04B3"/>
    <w:multiLevelType w:val="hybridMultilevel"/>
    <w:tmpl w:val="F928171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A3CB6"/>
    <w:multiLevelType w:val="hybridMultilevel"/>
    <w:tmpl w:val="CA80360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337D6"/>
    <w:multiLevelType w:val="hybridMultilevel"/>
    <w:tmpl w:val="1034F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675AB"/>
    <w:multiLevelType w:val="hybridMultilevel"/>
    <w:tmpl w:val="8B2A74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10B76"/>
    <w:multiLevelType w:val="hybridMultilevel"/>
    <w:tmpl w:val="BED6BDD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861AA"/>
    <w:multiLevelType w:val="hybridMultilevel"/>
    <w:tmpl w:val="F34C712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C7AFB"/>
    <w:multiLevelType w:val="hybridMultilevel"/>
    <w:tmpl w:val="6E0E792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96648"/>
    <w:multiLevelType w:val="hybridMultilevel"/>
    <w:tmpl w:val="4870675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C4511"/>
    <w:multiLevelType w:val="hybridMultilevel"/>
    <w:tmpl w:val="B822871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2"/>
  </w:num>
  <w:num w:numId="15">
    <w:abstractNumId w:val="9"/>
  </w:num>
  <w:num w:numId="16">
    <w:abstractNumId w:val="10"/>
  </w:num>
  <w:num w:numId="17">
    <w:abstractNumId w:val="12"/>
  </w:num>
  <w:num w:numId="18">
    <w:abstractNumId w:val="4"/>
  </w:num>
  <w:num w:numId="19">
    <w:abstractNumId w:val="0"/>
  </w:num>
  <w:num w:numId="20">
    <w:abstractNumId w:val="5"/>
  </w:num>
  <w:num w:numId="21">
    <w:abstractNumId w:val="3"/>
  </w:num>
  <w:num w:numId="22">
    <w:abstractNumId w:val="11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5F"/>
    <w:rsid w:val="00020F4B"/>
    <w:rsid w:val="000A0019"/>
    <w:rsid w:val="000A424C"/>
    <w:rsid w:val="000D24AF"/>
    <w:rsid w:val="000E097B"/>
    <w:rsid w:val="00122FED"/>
    <w:rsid w:val="001C5308"/>
    <w:rsid w:val="001D3C4F"/>
    <w:rsid w:val="00287E30"/>
    <w:rsid w:val="002E766A"/>
    <w:rsid w:val="003441CD"/>
    <w:rsid w:val="00381102"/>
    <w:rsid w:val="00395D5F"/>
    <w:rsid w:val="00396F2C"/>
    <w:rsid w:val="003B6E12"/>
    <w:rsid w:val="003D72D8"/>
    <w:rsid w:val="003E1720"/>
    <w:rsid w:val="003F64D4"/>
    <w:rsid w:val="00460C2F"/>
    <w:rsid w:val="004B31C9"/>
    <w:rsid w:val="004D671B"/>
    <w:rsid w:val="004D6D50"/>
    <w:rsid w:val="005018EC"/>
    <w:rsid w:val="0056760D"/>
    <w:rsid w:val="0057686D"/>
    <w:rsid w:val="005C29D4"/>
    <w:rsid w:val="00635245"/>
    <w:rsid w:val="006352E1"/>
    <w:rsid w:val="00655D2E"/>
    <w:rsid w:val="0073151A"/>
    <w:rsid w:val="00776FB9"/>
    <w:rsid w:val="007F5B60"/>
    <w:rsid w:val="00805871"/>
    <w:rsid w:val="00846375"/>
    <w:rsid w:val="008A61B9"/>
    <w:rsid w:val="008D0301"/>
    <w:rsid w:val="009234CA"/>
    <w:rsid w:val="00960732"/>
    <w:rsid w:val="009646A3"/>
    <w:rsid w:val="009B6AB8"/>
    <w:rsid w:val="009C68FF"/>
    <w:rsid w:val="009E1182"/>
    <w:rsid w:val="009E3DE4"/>
    <w:rsid w:val="00A868BC"/>
    <w:rsid w:val="00B65AB5"/>
    <w:rsid w:val="00C435D9"/>
    <w:rsid w:val="00CC0BA4"/>
    <w:rsid w:val="00CC34D6"/>
    <w:rsid w:val="00DC16F5"/>
    <w:rsid w:val="00DF7C03"/>
    <w:rsid w:val="00E013F5"/>
    <w:rsid w:val="00E10E47"/>
    <w:rsid w:val="00E37A50"/>
    <w:rsid w:val="00E43E6B"/>
    <w:rsid w:val="00E475DD"/>
    <w:rsid w:val="00E56AD4"/>
    <w:rsid w:val="00E71982"/>
    <w:rsid w:val="00E832F2"/>
    <w:rsid w:val="00F4379F"/>
    <w:rsid w:val="00F82B10"/>
    <w:rsid w:val="00FE1697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8D07B"/>
  <w15:chartTrackingRefBased/>
  <w15:docId w15:val="{5EFB6CD1-1384-4A35-9047-5975F0BE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Ubuntu" w:eastAsiaTheme="minorEastAsia" w:hAnsi="Ubuntu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color w:val="5A5A5A" w:themeColor="text1" w:themeTint="A5"/>
      <w:spacing w:val="10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/>
    </w:rPr>
  </w:style>
  <w:style w:type="character" w:styleId="Zwaar">
    <w:name w:val="Strong"/>
    <w:basedOn w:val="Standaardalinea-lettertype"/>
    <w:uiPriority w:val="22"/>
    <w:qFormat/>
    <w:rPr>
      <w:b/>
      <w:bCs/>
      <w:color w:val="000000" w:themeColor="text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color w:val="000000" w:themeColor="text1"/>
      <w:shd w:val="clear" w:color="auto" w:fill="F2F2F2" w:themeFill="background1" w:themeFillShade="F2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Pr>
      <w:b w:val="0"/>
      <w:bCs w:val="0"/>
      <w:smallCap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3B6E1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B6E12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%20Bos\AppData\Roaming\Microsoft\Templates\Rapport-ontwerp%20(leeg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0AFA69-5A12-4AAB-B1F3-8E9515B60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Rapport-ontwerp (leeg).dotx</Template>
  <TotalTime>77</TotalTime>
  <Pages>8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 Bos</dc:creator>
  <cp:keywords/>
  <cp:lastModifiedBy>Johan Bos</cp:lastModifiedBy>
  <cp:revision>78</cp:revision>
  <dcterms:created xsi:type="dcterms:W3CDTF">2016-12-14T13:31:00Z</dcterms:created>
  <dcterms:modified xsi:type="dcterms:W3CDTF">2016-12-15T10:41:00Z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